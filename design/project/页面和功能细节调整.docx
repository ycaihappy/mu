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F5FCE" w:rsidRDefault="00DF5FCE" w:rsidP="00DF5FCE">
      <w:pPr>
        <w:jc w:val="center"/>
        <w:rPr>
          <w:rFonts w:hint="eastAsia"/>
          <w:b/>
          <w:sz w:val="52"/>
          <w:szCs w:val="52"/>
        </w:rPr>
      </w:pPr>
      <w:r w:rsidRPr="00DF5FCE">
        <w:rPr>
          <w:rFonts w:hint="eastAsia"/>
          <w:b/>
          <w:sz w:val="52"/>
          <w:szCs w:val="52"/>
        </w:rPr>
        <w:t>细节调整列表</w:t>
      </w:r>
    </w:p>
    <w:p w:rsidR="00DF5FCE" w:rsidRDefault="00DF5FCE">
      <w:pPr>
        <w:rPr>
          <w:rFonts w:hint="eastAsia"/>
        </w:rPr>
      </w:pPr>
    </w:p>
    <w:p w:rsidR="00DF5FCE" w:rsidRDefault="00DF5FCE" w:rsidP="00DF5FC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首页的最新求购和旁边的钼分类显得字体过小需要调整：</w:t>
      </w:r>
    </w:p>
    <w:p w:rsid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831498" cy="1991828"/>
            <wp:effectExtent l="19050" t="0" r="0" b="0"/>
            <wp:docPr id="1" name="图片 1" descr="C:\Users\Administrator\AppData\Roaming\Tencent\Users\623774807\QQ\WinTemp\RichOle\A8PGS6MP0PMDM%DZNW$2L6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23774807\QQ\WinTemp\RichOle\A8PGS6MP0PMDM%DZNW$2L6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976" cy="199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Default="00DF5FCE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底部友情链接应跟设计保持一致：旧</w:t>
      </w:r>
    </w:p>
    <w:p w:rsidR="00DF5FCE" w:rsidRP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920615" cy="685800"/>
            <wp:effectExtent l="19050" t="0" r="0" b="0"/>
            <wp:docPr id="3" name="图片 3" descr="C:\Users\Administrator\AppData\Roaming\Tencent\Users\623774807\QQ\WinTemp\RichOle\Q2ME5~98}QP]FPBRHGLZU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23774807\QQ\WinTemp\RichOle\Q2ME5~98}QP]FPBRHGLZUW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Pr="00DF5FCE" w:rsidRDefault="00DF5FCE" w:rsidP="00DF5FC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3916" cy="712601"/>
            <wp:effectExtent l="19050" t="0" r="3034" b="0"/>
            <wp:docPr id="5" name="图片 5" descr="C:\Users\Administrator\AppData\Roaming\Tencent\Users\623774807\QQ\WinTemp\RichOle\[12_[L9X`0ATQ2TYNU%A$]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23774807\QQ\WinTemp\RichOle\[12_[L9X`0ATQ2TYNU%A$]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37" cy="71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FCE" w:rsidRDefault="00DF5FCE" w:rsidP="00DF5FCE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5FCE" w:rsidRDefault="00DF5FCE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会员中心的企业基本信息应加入上传企业LOGO的字段</w:t>
      </w:r>
    </w:p>
    <w:p w:rsidR="00DF5FCE" w:rsidRDefault="0067029D" w:rsidP="00DF5FCE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首页底部的六大资讯模块的文章列表样式和布局应做调整：</w:t>
      </w:r>
    </w:p>
    <w:p w:rsid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2884805" cy="1807210"/>
            <wp:effectExtent l="19050" t="0" r="0" b="0"/>
            <wp:docPr id="9" name="图片 9" descr="C:\Users\Administrator\AppData\Roaming\Tencent\Users\623774807\QQ\WinTemp\RichOle\A_TS$XGO$6_D~{]VG869U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23774807\QQ\WinTemp\RichOle\A_TS$XGO$6_D~{]VG869UV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3BC" w:rsidRDefault="00EE1612" w:rsidP="00EE161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新闻详情页面 ，新闻内容的字体过小：</w:t>
      </w:r>
    </w:p>
    <w:p w:rsidR="00EE1612" w:rsidRPr="00EE1612" w:rsidRDefault="00EE1612" w:rsidP="00EE161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3689985" cy="2874010"/>
            <wp:effectExtent l="19050" t="0" r="5715" b="0"/>
            <wp:docPr id="11" name="图片 11" descr="C:\Users\Administrator\AppData\Roaming\Tencent\Users\623774807\QQ\WinTemp\RichOle\I8(JN_E2XYPV_P6S4K5@]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623774807\QQ\WinTemp\RichOle\I8(JN_E2XYPV_P6S4K5@]PE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612" w:rsidRPr="00EE1612" w:rsidRDefault="00EE1612" w:rsidP="00EE1612">
      <w:pPr>
        <w:pStyle w:val="a5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029D" w:rsidRDefault="0067029D" w:rsidP="0067029D">
      <w:pPr>
        <w:pStyle w:val="a5"/>
        <w:widowControl/>
        <w:ind w:left="4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7029D" w:rsidRPr="0067029D" w:rsidRDefault="0067029D" w:rsidP="0067029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F5FCE" w:rsidRDefault="00DF5FCE" w:rsidP="00DF5FCE">
      <w:pPr>
        <w:pStyle w:val="a5"/>
        <w:ind w:left="420" w:firstLineChars="0" w:firstLine="0"/>
        <w:rPr>
          <w:rFonts w:hint="eastAsia"/>
        </w:rPr>
      </w:pPr>
    </w:p>
    <w:p w:rsidR="00DF5FCE" w:rsidRDefault="00DF5FCE"/>
    <w:sectPr w:rsidR="00DF5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E53" w:rsidRDefault="00410E53" w:rsidP="00DF5FCE">
      <w:r>
        <w:separator/>
      </w:r>
    </w:p>
  </w:endnote>
  <w:endnote w:type="continuationSeparator" w:id="1">
    <w:p w:rsidR="00410E53" w:rsidRDefault="00410E53" w:rsidP="00DF5F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E53" w:rsidRDefault="00410E53" w:rsidP="00DF5FCE">
      <w:r>
        <w:separator/>
      </w:r>
    </w:p>
  </w:footnote>
  <w:footnote w:type="continuationSeparator" w:id="1">
    <w:p w:rsidR="00410E53" w:rsidRDefault="00410E53" w:rsidP="00DF5F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7BD"/>
    <w:multiLevelType w:val="hybridMultilevel"/>
    <w:tmpl w:val="E8CA4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86922"/>
    <w:multiLevelType w:val="hybridMultilevel"/>
    <w:tmpl w:val="2A3ED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FCE"/>
    <w:rsid w:val="001923BC"/>
    <w:rsid w:val="00410E53"/>
    <w:rsid w:val="0067029D"/>
    <w:rsid w:val="00DF5FCE"/>
    <w:rsid w:val="00EE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5F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5FCE"/>
    <w:rPr>
      <w:sz w:val="18"/>
      <w:szCs w:val="18"/>
    </w:rPr>
  </w:style>
  <w:style w:type="paragraph" w:styleId="a5">
    <w:name w:val="List Paragraph"/>
    <w:basedOn w:val="a"/>
    <w:uiPriority w:val="34"/>
    <w:qFormat/>
    <w:rsid w:val="00DF5F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5F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F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xiaofuqian</dc:creator>
  <cp:keywords/>
  <dc:description/>
  <cp:lastModifiedBy>xiaofuqian</cp:lastModifiedBy>
  <cp:revision>6</cp:revision>
  <dcterms:created xsi:type="dcterms:W3CDTF">2013-03-17T13:19:00Z</dcterms:created>
  <dcterms:modified xsi:type="dcterms:W3CDTF">2013-03-17T13:27:00Z</dcterms:modified>
</cp:coreProperties>
</file>